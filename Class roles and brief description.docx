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Class roles and brief description</w:t>
      </w: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Edge class</w:t>
      </w:r>
    </w:p>
    <w:p w:rsid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Implements </w:t>
      </w:r>
      <w:r>
        <w:rPr>
          <w:rFonts w:ascii="Times New Roman" w:eastAsia="Times New Roman" w:hAnsi="Symbol" w:cs="Times New Roman"/>
          <w:sz w:val="28"/>
          <w:szCs w:val="28"/>
          <w:lang w:eastAsia="en-GB"/>
        </w:rPr>
        <w:t>EdgeIn.</w:t>
      </w:r>
    </w:p>
    <w:p w:rsidR="00683CA9" w:rsidRP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EdgeI</w:t>
      </w:r>
      <w:r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n</w:t>
      </w:r>
    </w:p>
    <w:p w:rsidR="00683CA9" w:rsidRP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lang w:eastAsia="en-GB"/>
        </w:rPr>
        <w:t>Edge interface</w:t>
      </w:r>
      <w:r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 which represents the edge between two connected nodes on a specific label(line). Contains six methods, getters and setters for </w:t>
      </w: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Node</w:t>
      </w:r>
    </w:p>
    <w:p w:rsid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Implements NodeIn.</w:t>
      </w:r>
    </w:p>
    <w:p w:rsidR="00683CA9" w:rsidRP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Node</w:t>
      </w:r>
      <w:r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In</w:t>
      </w:r>
    </w:p>
    <w:p w:rsidR="00683CA9" w:rsidRPr="00683CA9" w:rsidRDefault="00683CA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Node interface which represents a node on the multigraph. It contains a unique ID and a name (station name).</w:t>
      </w: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683CA9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Multigraph ADT</w:t>
      </w:r>
    </w:p>
    <w:p w:rsidR="00D23BBB" w:rsidRPr="00D23BBB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Implements MultigraphIn.</w:t>
      </w: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D23BBB" w:rsidRPr="00D23BBB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D23BBB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MultigraphIn</w:t>
      </w:r>
    </w:p>
    <w:p w:rsidR="00D23BBB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The multigraph interface which represents the graph and holds all of the nodes and edges. </w:t>
      </w:r>
    </w:p>
    <w:p w:rsidR="00D23BBB" w:rsidRPr="00683CA9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D23BBB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D23BBB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Search</w:t>
      </w:r>
    </w:p>
    <w:p w:rsidR="00E95E99" w:rsidRDefault="00F737D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A class responsible for finding the shortest route between two nodes and returning it as an ArrayList to the menu to output. It is also responsible for error checking</w:t>
      </w:r>
      <w:r w:rsidR="00C15CC6"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 (checkStationExists)</w:t>
      </w:r>
      <w:r>
        <w:rPr>
          <w:rFonts w:ascii="Times New Roman" w:eastAsia="Times New Roman" w:hAnsi="Symbol" w:cs="Times New Roman"/>
          <w:sz w:val="28"/>
          <w:szCs w:val="28"/>
          <w:lang w:eastAsia="en-GB"/>
        </w:rPr>
        <w:t>.</w:t>
      </w:r>
    </w:p>
    <w:p w:rsidR="00F737DC" w:rsidRPr="00683CA9" w:rsidRDefault="00F737D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 w:rsidRPr="00D23BBB"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Menu</w:t>
      </w:r>
    </w:p>
    <w:p w:rsidR="00D23BBB" w:rsidRDefault="00F737D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Menu is responsible for handling getting user input and displaying the result of a search.</w:t>
      </w:r>
    </w:p>
    <w:p w:rsidR="00F737DC" w:rsidRPr="00F737DC" w:rsidRDefault="00F737D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D23BBB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MapParser</w:t>
      </w:r>
    </w:p>
    <w:p w:rsidR="00F737DC" w:rsidRPr="00F737DC" w:rsidRDefault="00F737D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 xml:space="preserve">MapParser parses and tokenises data from the input file and generating the multigraph from it. </w:t>
      </w:r>
    </w:p>
    <w:p w:rsidR="00D23BBB" w:rsidRDefault="00D23BBB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bookmarkStart w:id="0" w:name="_GoBack"/>
      <w:bookmarkEnd w:id="0"/>
    </w:p>
    <w:p w:rsidR="00D23BBB" w:rsidRDefault="0085098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</w:pPr>
      <w:proofErr w:type="spellStart"/>
      <w:r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BadFileException</w:t>
      </w:r>
      <w:proofErr w:type="spellEnd"/>
      <w:r>
        <w:rPr>
          <w:rFonts w:ascii="Times New Roman" w:eastAsia="Times New Roman" w:hAnsi="Symbol" w:cs="Times New Roman"/>
          <w:sz w:val="28"/>
          <w:szCs w:val="28"/>
          <w:u w:val="single"/>
          <w:lang w:eastAsia="en-GB"/>
        </w:rPr>
        <w:t>?</w:t>
      </w:r>
    </w:p>
    <w:p w:rsidR="0085098C" w:rsidRPr="0085098C" w:rsidRDefault="0085098C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  <w:r>
        <w:rPr>
          <w:rFonts w:ascii="Times New Roman" w:eastAsia="Times New Roman" w:hAnsi="Symbol" w:cs="Times New Roman"/>
          <w:sz w:val="28"/>
          <w:szCs w:val="28"/>
          <w:lang w:eastAsia="en-GB"/>
        </w:rPr>
        <w:t>MapParser throws this.</w:t>
      </w: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683CA9" w:rsidRDefault="00E95E99" w:rsidP="00E95E99">
      <w:pPr>
        <w:spacing w:after="0" w:line="240" w:lineRule="auto"/>
        <w:rPr>
          <w:rFonts w:ascii="Times New Roman" w:eastAsia="Times New Roman" w:hAnsi="Symbol" w:cs="Times New Roman"/>
          <w:sz w:val="28"/>
          <w:szCs w:val="28"/>
          <w:lang w:eastAsia="en-GB"/>
        </w:rPr>
      </w:pPr>
    </w:p>
    <w:p w:rsidR="00E95E99" w:rsidRPr="00E95E99" w:rsidRDefault="00E95E99" w:rsidP="00E95E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95E99">
        <w:rPr>
          <w:rFonts w:ascii="Times New Roman" w:eastAsia="Times New Roman" w:hAnsi="Symbol" w:cs="Times New Roman"/>
          <w:sz w:val="28"/>
          <w:szCs w:val="28"/>
          <w:lang w:eastAsia="en-GB"/>
        </w:rPr>
        <w:t></w:t>
      </w:r>
      <w:r w:rsidRPr="00E95E99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 A brief description of your diagram (approximately two pages) that:</w:t>
      </w:r>
      <w:r w:rsidRPr="00683CA9">
        <w:rPr>
          <w:rFonts w:ascii="Times New Roman" w:eastAsia="Times New Roman" w:hAnsi="Times New Roman" w:cs="Times New Roman"/>
          <w:sz w:val="28"/>
          <w:szCs w:val="28"/>
          <w:lang w:eastAsia="en-GB"/>
        </w:rPr>
        <w:t> </w:t>
      </w:r>
      <w:r w:rsidRPr="00E95E99">
        <w:rPr>
          <w:rFonts w:ascii="Times New Roman" w:eastAsia="Times New Roman" w:hAnsi="Times New Roman" w:cs="Times New Roman"/>
          <w:sz w:val="28"/>
          <w:szCs w:val="28"/>
          <w:lang w:eastAsia="en-GB"/>
        </w:rPr>
        <w:br/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95E99">
        <w:rPr>
          <w:rFonts w:ascii="Times New Roman" w:eastAsia="Times New Roman" w:hAnsi="Times New Roman" w:cs="Times New Roman"/>
          <w:sz w:val="28"/>
          <w:szCs w:val="28"/>
          <w:lang w:eastAsia="en-GB"/>
        </w:rPr>
        <w:lastRenderedPageBreak/>
        <w:t>explains the role of each interface and each class in the design</w:t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95E99">
        <w:rPr>
          <w:rFonts w:ascii="Times New Roman" w:eastAsia="Times New Roman" w:hAnsi="Times New Roman" w:cs="Times New Roman"/>
          <w:sz w:val="28"/>
          <w:szCs w:val="28"/>
          <w:lang w:eastAsia="en-GB"/>
        </w:rPr>
        <w:t>explains the relationships between the interfaces and classes that you have identified</w:t>
      </w:r>
    </w:p>
    <w:p w:rsidR="00E95E99" w:rsidRPr="00E95E99" w:rsidRDefault="00E95E99" w:rsidP="00E95E99">
      <w:pPr>
        <w:numPr>
          <w:ilvl w:val="0"/>
          <w:numId w:val="1"/>
        </w:numPr>
        <w:spacing w:before="100" w:beforeAutospacing="1" w:after="100" w:afterAutospacing="1" w:line="240" w:lineRule="auto"/>
        <w:ind w:left="375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E95E99">
        <w:rPr>
          <w:rFonts w:ascii="Times New Roman" w:eastAsia="Times New Roman" w:hAnsi="Times New Roman" w:cs="Times New Roman"/>
          <w:sz w:val="28"/>
          <w:szCs w:val="28"/>
          <w:lang w:eastAsia="en-GB"/>
        </w:rPr>
        <w:t>includes a brief description of each method that you have identified in each interface and class</w:t>
      </w:r>
    </w:p>
    <w:p w:rsidR="00683CA9" w:rsidRPr="00683CA9" w:rsidRDefault="00683CA9">
      <w:pPr>
        <w:rPr>
          <w:sz w:val="28"/>
          <w:szCs w:val="28"/>
        </w:rPr>
      </w:pPr>
    </w:p>
    <w:sectPr w:rsidR="00683CA9" w:rsidRPr="00683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F24E4"/>
    <w:multiLevelType w:val="multilevel"/>
    <w:tmpl w:val="0E9861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E99"/>
    <w:rsid w:val="000516AD"/>
    <w:rsid w:val="00683CA9"/>
    <w:rsid w:val="0085098C"/>
    <w:rsid w:val="008701C5"/>
    <w:rsid w:val="00C15CC6"/>
    <w:rsid w:val="00D23BBB"/>
    <w:rsid w:val="00E95E99"/>
    <w:rsid w:val="00F7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E5131"/>
  <w15:chartTrackingRefBased/>
  <w15:docId w15:val="{D147B50C-AC61-43C9-A28A-7453060FA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95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90A0209B.dotm</Template>
  <TotalTime>61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2016-09-29T12:43:00Z</dcterms:created>
  <dcterms:modified xsi:type="dcterms:W3CDTF">2016-09-29T13:44:00Z</dcterms:modified>
</cp:coreProperties>
</file>