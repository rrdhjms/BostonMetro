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99" w:rsidRDefault="007A49ED" w:rsidP="007A49ED">
      <w:pPr>
        <w:jc w:val="center"/>
        <w:rPr>
          <w:sz w:val="36"/>
          <w:szCs w:val="36"/>
        </w:rPr>
      </w:pPr>
      <w:r w:rsidRPr="007A49ED">
        <w:rPr>
          <w:sz w:val="36"/>
          <w:szCs w:val="36"/>
        </w:rPr>
        <w:t>Group Process Reflection</w:t>
      </w:r>
    </w:p>
    <w:p w:rsidR="007A49ED" w:rsidRDefault="00F07499" w:rsidP="007A49ED">
      <w:pPr>
        <w:rPr>
          <w:sz w:val="28"/>
          <w:szCs w:val="28"/>
        </w:rPr>
      </w:pPr>
      <w:r>
        <w:rPr>
          <w:sz w:val="28"/>
          <w:szCs w:val="28"/>
        </w:rPr>
        <w:t>Worked Well:</w:t>
      </w:r>
    </w:p>
    <w:p w:rsidR="00F07499" w:rsidRDefault="00F07499" w:rsidP="00F07499">
      <w:pPr>
        <w:pStyle w:val="ListParagraph"/>
        <w:numPr>
          <w:ilvl w:val="0"/>
          <w:numId w:val="1"/>
        </w:numPr>
        <w:rPr>
          <w:sz w:val="28"/>
          <w:szCs w:val="28"/>
        </w:rPr>
      </w:pPr>
      <w:r>
        <w:rPr>
          <w:sz w:val="28"/>
          <w:szCs w:val="28"/>
        </w:rPr>
        <w:t>Splitting up the tasks so everyone did a similar amount of work.</w:t>
      </w:r>
    </w:p>
    <w:p w:rsidR="00F07499" w:rsidRDefault="00F07499" w:rsidP="00F07499">
      <w:pPr>
        <w:pStyle w:val="ListParagraph"/>
        <w:numPr>
          <w:ilvl w:val="0"/>
          <w:numId w:val="1"/>
        </w:numPr>
        <w:rPr>
          <w:sz w:val="28"/>
          <w:szCs w:val="28"/>
        </w:rPr>
      </w:pPr>
      <w:r>
        <w:rPr>
          <w:sz w:val="28"/>
          <w:szCs w:val="28"/>
        </w:rPr>
        <w:t>Pair Programming made tackling tasks easier.</w:t>
      </w:r>
    </w:p>
    <w:p w:rsidR="00F07499" w:rsidRDefault="00F07499" w:rsidP="00F07499">
      <w:pPr>
        <w:pStyle w:val="ListParagraph"/>
        <w:numPr>
          <w:ilvl w:val="0"/>
          <w:numId w:val="1"/>
        </w:numPr>
        <w:rPr>
          <w:sz w:val="28"/>
          <w:szCs w:val="28"/>
        </w:rPr>
      </w:pPr>
      <w:r>
        <w:rPr>
          <w:sz w:val="28"/>
          <w:szCs w:val="28"/>
        </w:rPr>
        <w:t>Group communication was good, we always knew what everyone else was doing and when they were doing it. This also meant we met frequently to work as a group.</w:t>
      </w:r>
    </w:p>
    <w:p w:rsidR="006B7D38" w:rsidRPr="006B7D38" w:rsidRDefault="006B7D38" w:rsidP="006B7D38">
      <w:pPr>
        <w:pStyle w:val="ListParagraph"/>
        <w:numPr>
          <w:ilvl w:val="0"/>
          <w:numId w:val="1"/>
        </w:numPr>
        <w:rPr>
          <w:sz w:val="28"/>
          <w:szCs w:val="28"/>
        </w:rPr>
      </w:pPr>
      <w:r>
        <w:rPr>
          <w:sz w:val="28"/>
          <w:szCs w:val="28"/>
        </w:rPr>
        <w:t>Using Git to work on the project helped everyone have access to the code at all times.</w:t>
      </w:r>
    </w:p>
    <w:p w:rsidR="00F07499" w:rsidRDefault="00F07499" w:rsidP="00F07499">
      <w:pPr>
        <w:rPr>
          <w:sz w:val="28"/>
          <w:szCs w:val="28"/>
        </w:rPr>
      </w:pPr>
      <w:r>
        <w:rPr>
          <w:sz w:val="28"/>
          <w:szCs w:val="28"/>
        </w:rPr>
        <w:t>Things that need improvement:</w:t>
      </w:r>
    </w:p>
    <w:p w:rsidR="00F07499" w:rsidRDefault="00F07499" w:rsidP="00F07499">
      <w:pPr>
        <w:pStyle w:val="ListParagraph"/>
        <w:numPr>
          <w:ilvl w:val="0"/>
          <w:numId w:val="1"/>
        </w:numPr>
        <w:rPr>
          <w:sz w:val="28"/>
          <w:szCs w:val="28"/>
        </w:rPr>
      </w:pPr>
      <w:r>
        <w:rPr>
          <w:sz w:val="28"/>
          <w:szCs w:val="28"/>
        </w:rPr>
        <w:t>We wasted too much</w:t>
      </w:r>
      <w:r w:rsidR="00717355">
        <w:rPr>
          <w:sz w:val="28"/>
          <w:szCs w:val="28"/>
        </w:rPr>
        <w:t xml:space="preserve"> time trying to make decisions as a group, we need to be more decisive.</w:t>
      </w:r>
    </w:p>
    <w:p w:rsidR="00F07499" w:rsidRDefault="00717355" w:rsidP="00F07499">
      <w:pPr>
        <w:pStyle w:val="ListParagraph"/>
        <w:numPr>
          <w:ilvl w:val="0"/>
          <w:numId w:val="1"/>
        </w:numPr>
        <w:rPr>
          <w:sz w:val="28"/>
          <w:szCs w:val="28"/>
        </w:rPr>
      </w:pPr>
      <w:r>
        <w:rPr>
          <w:sz w:val="28"/>
          <w:szCs w:val="28"/>
        </w:rPr>
        <w:t>In case of people finding and stealing ou</w:t>
      </w:r>
      <w:r w:rsidR="009523E0">
        <w:rPr>
          <w:sz w:val="28"/>
          <w:szCs w:val="28"/>
        </w:rPr>
        <w:t>r</w:t>
      </w:r>
      <w:r>
        <w:rPr>
          <w:sz w:val="28"/>
          <w:szCs w:val="28"/>
        </w:rPr>
        <w:t xml:space="preserve"> project we should have used </w:t>
      </w:r>
      <w:proofErr w:type="spellStart"/>
      <w:r>
        <w:rPr>
          <w:sz w:val="28"/>
          <w:szCs w:val="28"/>
        </w:rPr>
        <w:t>GitLab</w:t>
      </w:r>
      <w:proofErr w:type="spellEnd"/>
      <w:r>
        <w:rPr>
          <w:sz w:val="28"/>
          <w:szCs w:val="28"/>
        </w:rPr>
        <w:t xml:space="preserve"> or made a private </w:t>
      </w:r>
      <w:proofErr w:type="spellStart"/>
      <w:r>
        <w:rPr>
          <w:sz w:val="28"/>
          <w:szCs w:val="28"/>
        </w:rPr>
        <w:t>Github</w:t>
      </w:r>
      <w:proofErr w:type="spellEnd"/>
      <w:r>
        <w:rPr>
          <w:sz w:val="28"/>
          <w:szCs w:val="28"/>
        </w:rPr>
        <w:t xml:space="preserve"> repo.</w:t>
      </w:r>
    </w:p>
    <w:p w:rsidR="00717355" w:rsidRDefault="00852B7B" w:rsidP="00F07499">
      <w:pPr>
        <w:pStyle w:val="ListParagraph"/>
        <w:numPr>
          <w:ilvl w:val="0"/>
          <w:numId w:val="1"/>
        </w:numPr>
        <w:rPr>
          <w:sz w:val="28"/>
          <w:szCs w:val="28"/>
        </w:rPr>
      </w:pPr>
      <w:r>
        <w:rPr>
          <w:sz w:val="28"/>
          <w:szCs w:val="28"/>
        </w:rPr>
        <w:t>We didn’t need to meet as a whole group quite as often, sometimes this meant a couple of people didn’t have much to do, we should plan to meet as small groups frequently and as a whole group less often.</w:t>
      </w:r>
    </w:p>
    <w:p w:rsidR="006B7D38" w:rsidRDefault="006B7D38" w:rsidP="006B7D38">
      <w:pPr>
        <w:pStyle w:val="ListParagraph"/>
        <w:numPr>
          <w:ilvl w:val="0"/>
          <w:numId w:val="1"/>
        </w:numPr>
        <w:rPr>
          <w:sz w:val="28"/>
          <w:szCs w:val="28"/>
        </w:rPr>
      </w:pPr>
      <w:r>
        <w:rPr>
          <w:sz w:val="28"/>
          <w:szCs w:val="28"/>
        </w:rPr>
        <w:t xml:space="preserve">We had a really bad naming convention, we need to </w:t>
      </w:r>
      <w:r>
        <w:rPr>
          <w:sz w:val="28"/>
          <w:szCs w:val="28"/>
        </w:rPr>
        <w:t>make the names more informative, we accidentally made the same method a couple of times.</w:t>
      </w:r>
    </w:p>
    <w:p w:rsidR="006B7D38" w:rsidRPr="006B7D38" w:rsidRDefault="006B7D38" w:rsidP="006B7D38">
      <w:pPr>
        <w:pStyle w:val="ListParagraph"/>
        <w:numPr>
          <w:ilvl w:val="0"/>
          <w:numId w:val="1"/>
        </w:numPr>
        <w:rPr>
          <w:sz w:val="28"/>
          <w:szCs w:val="28"/>
        </w:rPr>
      </w:pPr>
      <w:r>
        <w:rPr>
          <w:sz w:val="28"/>
          <w:szCs w:val="28"/>
        </w:rPr>
        <w:t>We messed up git from time to time when merging so to fix this we sent the changed code to someone with a working local repository on git to be added. We need to make sure we merge properly in future.</w:t>
      </w:r>
      <w:bookmarkStart w:id="0" w:name="_GoBack"/>
      <w:bookmarkEnd w:id="0"/>
    </w:p>
    <w:p w:rsidR="00F07499" w:rsidRDefault="00F07499" w:rsidP="00F07499">
      <w:pPr>
        <w:rPr>
          <w:sz w:val="28"/>
          <w:szCs w:val="28"/>
        </w:rPr>
      </w:pPr>
      <w:r>
        <w:rPr>
          <w:sz w:val="28"/>
          <w:szCs w:val="28"/>
        </w:rPr>
        <w:t>Didn’t work, not to do again:</w:t>
      </w:r>
    </w:p>
    <w:p w:rsidR="00F07499" w:rsidRDefault="00717355" w:rsidP="00F07499">
      <w:pPr>
        <w:pStyle w:val="ListParagraph"/>
        <w:numPr>
          <w:ilvl w:val="0"/>
          <w:numId w:val="1"/>
        </w:numPr>
        <w:rPr>
          <w:sz w:val="28"/>
          <w:szCs w:val="28"/>
        </w:rPr>
      </w:pPr>
      <w:r>
        <w:rPr>
          <w:sz w:val="28"/>
          <w:szCs w:val="28"/>
        </w:rPr>
        <w:t>Working one different parts of the program simultaneously caused merge issues, in future it would be better just to ensure we only work on specific parts or work at different times to avoid these issues.</w:t>
      </w:r>
    </w:p>
    <w:p w:rsidR="006B7D38" w:rsidRDefault="006B7D38" w:rsidP="006B7D38">
      <w:pPr>
        <w:pStyle w:val="ListParagraph"/>
        <w:numPr>
          <w:ilvl w:val="0"/>
          <w:numId w:val="1"/>
        </w:numPr>
        <w:rPr>
          <w:sz w:val="28"/>
          <w:szCs w:val="28"/>
        </w:rPr>
      </w:pPr>
      <w:r>
        <w:rPr>
          <w:sz w:val="28"/>
          <w:szCs w:val="28"/>
        </w:rPr>
        <w:t>We need more informative commit messages to help the rest of the group know what has been changed/fixed.</w:t>
      </w:r>
    </w:p>
    <w:sectPr w:rsidR="006B7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62107"/>
    <w:multiLevelType w:val="hybridMultilevel"/>
    <w:tmpl w:val="EAA8C3C2"/>
    <w:lvl w:ilvl="0" w:tplc="BACCB6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ED"/>
    <w:rsid w:val="000516AD"/>
    <w:rsid w:val="006B7D38"/>
    <w:rsid w:val="00717355"/>
    <w:rsid w:val="007A49ED"/>
    <w:rsid w:val="00852B7B"/>
    <w:rsid w:val="008701C5"/>
    <w:rsid w:val="00926C72"/>
    <w:rsid w:val="009523E0"/>
    <w:rsid w:val="00F07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9CB6"/>
  <w15:chartTrackingRefBased/>
  <w15:docId w15:val="{F55A8B4C-2BDB-4C7D-9A4C-E1814F3B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1F659C78.dotm</Template>
  <TotalTime>41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2016-10-12T13:03:00Z</dcterms:created>
  <dcterms:modified xsi:type="dcterms:W3CDTF">2016-10-12T13:44:00Z</dcterms:modified>
</cp:coreProperties>
</file>